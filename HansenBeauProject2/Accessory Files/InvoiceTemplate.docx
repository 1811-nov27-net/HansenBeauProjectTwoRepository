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DE7BE5" w:rsidRPr="00DE7BE5" w14:paraId="437F3690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05F144" w14:textId="2C53BB80" w:rsidR="007C1172" w:rsidRPr="00054B95" w:rsidRDefault="00054B95" w:rsidP="000542B0">
            <w:pPr>
              <w:pStyle w:val="Title"/>
            </w:pPr>
            <w:r w:rsidRPr="00054B95">
              <w:t>Order #ono</w:t>
            </w:r>
          </w:p>
        </w:tc>
        <w:tc>
          <w:tcPr>
            <w:tcW w:w="5040" w:type="dxa"/>
          </w:tcPr>
          <w:p w14:paraId="05059DB1" w14:textId="1425F4FA" w:rsidR="007C1172" w:rsidRPr="00DE7BE5" w:rsidRDefault="00A130D0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30D0">
              <w:t>Today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DE7BE5" w:rsidRPr="00DE7BE5" w14:paraId="1B0EDA06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025D130D" w14:textId="77777777" w:rsidR="004A1D7B" w:rsidRPr="00DE7BE5" w:rsidRDefault="00B01A50" w:rsidP="00841DD4">
            <w:pPr>
              <w:pStyle w:val="Heading1"/>
              <w:spacing w:after="40"/>
              <w:outlineLvl w:val="0"/>
              <w:rPr>
                <w:bCs w:val="0"/>
                <w:color w:val="000000" w:themeColor="text1"/>
              </w:rPr>
            </w:pPr>
            <w:r w:rsidRPr="00DE7BE5">
              <w:rPr>
                <w:color w:val="000000" w:themeColor="text1"/>
              </w:rPr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7B079F1" w14:textId="77777777" w:rsidR="007C1172" w:rsidRPr="00DE7BE5" w:rsidRDefault="00B01A50" w:rsidP="00841DD4">
            <w:pPr>
              <w:pStyle w:val="Heading1"/>
              <w:spacing w:after="40"/>
              <w:outlineLvl w:val="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Ship To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5842F070" w14:textId="77777777" w:rsidR="007C1172" w:rsidRPr="00DE7BE5" w:rsidRDefault="00B01A50" w:rsidP="00841DD4">
            <w:pPr>
              <w:pStyle w:val="Heading1"/>
              <w:spacing w:after="40"/>
              <w:outlineLvl w:val="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Instructions</w:t>
            </w:r>
          </w:p>
        </w:tc>
      </w:tr>
      <w:tr w:rsidR="00DE7BE5" w:rsidRPr="00DE7BE5" w14:paraId="0156A0D1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081CFA74" w14:textId="48E75B0F" w:rsidR="00841DD4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billName</w:t>
            </w:r>
            <w:proofErr w:type="spellEnd"/>
            <w:r w:rsidR="00B01A50" w:rsidRPr="00DE7BE5">
              <w:rPr>
                <w:color w:val="000000" w:themeColor="text1"/>
              </w:rPr>
              <w:br/>
            </w:r>
            <w:proofErr w:type="spellStart"/>
            <w:r>
              <w:rPr>
                <w:color w:val="000000" w:themeColor="text1"/>
              </w:rPr>
              <w:t>billSA</w:t>
            </w:r>
            <w:proofErr w:type="spellEnd"/>
          </w:p>
          <w:p w14:paraId="23CEC9C9" w14:textId="5CEE608F" w:rsidR="00F36493" w:rsidRPr="00DE7BE5" w:rsidRDefault="00F36493" w:rsidP="00841DD4">
            <w:pPr>
              <w:spacing w:after="40"/>
              <w:rPr>
                <w:color w:val="000000" w:themeColor="text1"/>
              </w:rPr>
            </w:pPr>
            <w:proofErr w:type="spellStart"/>
            <w:r w:rsidRPr="00DE7BE5">
              <w:rPr>
                <w:color w:val="000000" w:themeColor="text1"/>
              </w:rPr>
              <w:t>billZIP</w:t>
            </w:r>
            <w:proofErr w:type="spellEnd"/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BE40E9D" w14:textId="503A116F" w:rsidR="007C1172" w:rsidRPr="00DE7BE5" w:rsidRDefault="00DE7BE5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shipName</w:t>
            </w:r>
            <w:proofErr w:type="spellEnd"/>
          </w:p>
          <w:p w14:paraId="225774DE" w14:textId="55461321" w:rsidR="00804E7E" w:rsidRPr="00DE7BE5" w:rsidRDefault="005E00BA" w:rsidP="00841DD4">
            <w:pPr>
              <w:spacing w:after="4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ship</w:t>
            </w:r>
            <w:r w:rsidR="00DE7BE5">
              <w:rPr>
                <w:color w:val="000000" w:themeColor="text1"/>
              </w:rPr>
              <w:t>SA</w:t>
            </w:r>
            <w:proofErr w:type="spellEnd"/>
          </w:p>
          <w:p w14:paraId="4F1FE0F0" w14:textId="3E730E77" w:rsidR="00F36493" w:rsidRPr="00DE7BE5" w:rsidRDefault="005E00BA" w:rsidP="00841DD4">
            <w:pPr>
              <w:spacing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ship</w:t>
            </w:r>
            <w:r w:rsidR="00DE7BE5">
              <w:rPr>
                <w:color w:val="000000" w:themeColor="text1"/>
              </w:rPr>
              <w:t>ZIP</w:t>
            </w:r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15052484" w14:textId="7D12852A" w:rsidR="00F36493" w:rsidRPr="00DE7BE5" w:rsidRDefault="00F36493" w:rsidP="00841DD4">
            <w:pPr>
              <w:spacing w:after="40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Order was placed by a bot at http://training.openspan.com.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DE7BE5" w:rsidRPr="00DE7BE5" w14:paraId="77E6452F" w14:textId="77777777" w:rsidTr="0031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86138732"/>
            <w:placeholder>
              <w:docPart w:val="F9CE99A9D1E84FFB8D541D4AB3B18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736422A0" w14:textId="77777777" w:rsidR="007C1172" w:rsidRPr="00DB21E5" w:rsidRDefault="0018376C" w:rsidP="00C46A36">
                <w:r w:rsidRPr="00DB21E5">
                  <w:t>Quantity</w:t>
                </w:r>
              </w:p>
            </w:tc>
          </w:sdtContent>
        </w:sdt>
        <w:tc>
          <w:tcPr>
            <w:tcW w:w="4032" w:type="dxa"/>
          </w:tcPr>
          <w:p w14:paraId="639156E0" w14:textId="5C9CA9AA" w:rsidR="007C1172" w:rsidRPr="00DB21E5" w:rsidRDefault="00054B95" w:rsidP="00C46A36">
            <w:r>
              <w:t>Product Name</w:t>
            </w:r>
          </w:p>
        </w:tc>
        <w:sdt>
          <w:sdtPr>
            <w:id w:val="822944476"/>
            <w:placeholder>
              <w:docPart w:val="7A858AF343DD4270800CFF438EF9F84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9BEB367" w14:textId="77777777" w:rsidR="007C1172" w:rsidRPr="00DB21E5" w:rsidRDefault="0018376C" w:rsidP="00C46A36">
                <w:pPr>
                  <w:jc w:val="right"/>
                </w:pPr>
                <w:r w:rsidRPr="00DB21E5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44BA0012DE444179974B038A90BC6E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03F56311" w14:textId="77777777" w:rsidR="007C1172" w:rsidRPr="00DB21E5" w:rsidRDefault="0018376C" w:rsidP="00C46A36">
                <w:pPr>
                  <w:jc w:val="right"/>
                </w:pPr>
                <w:r w:rsidRPr="00DB21E5">
                  <w:t>Total</w:t>
                </w:r>
              </w:p>
            </w:tc>
          </w:sdtContent>
        </w:sdt>
      </w:tr>
      <w:tr w:rsidR="00DE7BE5" w:rsidRPr="00DE7BE5" w14:paraId="579FE575" w14:textId="77777777" w:rsidTr="00C46A36">
        <w:tc>
          <w:tcPr>
            <w:tcW w:w="2016" w:type="dxa"/>
          </w:tcPr>
          <w:p w14:paraId="57F91D40" w14:textId="79192E93" w:rsidR="007C1172" w:rsidRPr="00DE7BE5" w:rsidRDefault="00DE7BE5" w:rsidP="00C46A36">
            <w:pPr>
              <w:rPr>
                <w:color w:val="auto"/>
              </w:rPr>
            </w:pPr>
            <w:r w:rsidRPr="00DE7BE5">
              <w:rPr>
                <w:color w:val="auto"/>
              </w:rPr>
              <w:t>Q1</w:t>
            </w:r>
          </w:p>
        </w:tc>
        <w:tc>
          <w:tcPr>
            <w:tcW w:w="4032" w:type="dxa"/>
          </w:tcPr>
          <w:p w14:paraId="0AE3FFCA" w14:textId="6EDCC930" w:rsidR="007C1172" w:rsidRPr="00DE7BE5" w:rsidRDefault="00DE7BE5" w:rsidP="00C46A36">
            <w:pPr>
              <w:rPr>
                <w:color w:val="auto"/>
              </w:rPr>
            </w:pPr>
            <w:r w:rsidRPr="00DE7BE5">
              <w:rPr>
                <w:color w:val="auto"/>
              </w:rPr>
              <w:t>Des1</w:t>
            </w:r>
          </w:p>
        </w:tc>
        <w:tc>
          <w:tcPr>
            <w:tcW w:w="2016" w:type="dxa"/>
          </w:tcPr>
          <w:p w14:paraId="67D88C32" w14:textId="21B89BFD" w:rsidR="007C1172" w:rsidRPr="00DE7BE5" w:rsidRDefault="00DE7BE5" w:rsidP="00C46A36">
            <w:pPr>
              <w:jc w:val="right"/>
              <w:rPr>
                <w:color w:val="auto"/>
              </w:rPr>
            </w:pPr>
            <w:r w:rsidRPr="00DE7BE5">
              <w:rPr>
                <w:color w:val="auto"/>
              </w:rPr>
              <w:t>Up1</w:t>
            </w:r>
          </w:p>
        </w:tc>
        <w:tc>
          <w:tcPr>
            <w:tcW w:w="2016" w:type="dxa"/>
          </w:tcPr>
          <w:p w14:paraId="7987539F" w14:textId="4B956FA9" w:rsidR="007C1172" w:rsidRPr="00DE7BE5" w:rsidRDefault="00DE7BE5" w:rsidP="00C46A36">
            <w:pPr>
              <w:jc w:val="right"/>
              <w:rPr>
                <w:color w:val="auto"/>
              </w:rPr>
            </w:pPr>
            <w:r w:rsidRPr="00DE7BE5">
              <w:rPr>
                <w:color w:val="auto"/>
              </w:rPr>
              <w:t>Tot1</w:t>
            </w:r>
          </w:p>
        </w:tc>
      </w:tr>
      <w:tr w:rsidR="00DB21E5" w:rsidRPr="00DB21E5" w14:paraId="1901AD87" w14:textId="77777777" w:rsidTr="00C46A36">
        <w:tc>
          <w:tcPr>
            <w:tcW w:w="2016" w:type="dxa"/>
          </w:tcPr>
          <w:p w14:paraId="2C32AC85" w14:textId="3118BFA1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Q2</w:t>
            </w:r>
          </w:p>
        </w:tc>
        <w:tc>
          <w:tcPr>
            <w:tcW w:w="4032" w:type="dxa"/>
          </w:tcPr>
          <w:p w14:paraId="2F113D30" w14:textId="32370EF9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Des2</w:t>
            </w:r>
          </w:p>
        </w:tc>
        <w:tc>
          <w:tcPr>
            <w:tcW w:w="2016" w:type="dxa"/>
          </w:tcPr>
          <w:p w14:paraId="4365303B" w14:textId="68BE3045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Up2</w:t>
            </w:r>
          </w:p>
        </w:tc>
        <w:tc>
          <w:tcPr>
            <w:tcW w:w="2016" w:type="dxa"/>
          </w:tcPr>
          <w:p w14:paraId="1BF82073" w14:textId="7EEE944D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Tot2</w:t>
            </w:r>
          </w:p>
        </w:tc>
      </w:tr>
      <w:tr w:rsidR="00DB21E5" w:rsidRPr="00DB21E5" w14:paraId="37D75046" w14:textId="77777777" w:rsidTr="00C46A36">
        <w:tc>
          <w:tcPr>
            <w:tcW w:w="2016" w:type="dxa"/>
          </w:tcPr>
          <w:p w14:paraId="706ACE09" w14:textId="105C082E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Q3</w:t>
            </w:r>
          </w:p>
        </w:tc>
        <w:tc>
          <w:tcPr>
            <w:tcW w:w="4032" w:type="dxa"/>
          </w:tcPr>
          <w:p w14:paraId="4C6F1FBD" w14:textId="1373A409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Des3</w:t>
            </w:r>
          </w:p>
        </w:tc>
        <w:tc>
          <w:tcPr>
            <w:tcW w:w="2016" w:type="dxa"/>
          </w:tcPr>
          <w:p w14:paraId="5E2161DC" w14:textId="44786842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Up3</w:t>
            </w:r>
          </w:p>
        </w:tc>
        <w:tc>
          <w:tcPr>
            <w:tcW w:w="2016" w:type="dxa"/>
          </w:tcPr>
          <w:p w14:paraId="41B42AB6" w14:textId="7C0421E2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Tot3</w:t>
            </w:r>
          </w:p>
        </w:tc>
      </w:tr>
      <w:tr w:rsidR="00DB21E5" w:rsidRPr="00DB21E5" w14:paraId="46F1E2E7" w14:textId="77777777" w:rsidTr="00C46A36">
        <w:tc>
          <w:tcPr>
            <w:tcW w:w="2016" w:type="dxa"/>
          </w:tcPr>
          <w:p w14:paraId="5A2F6432" w14:textId="21F0DA88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Q4</w:t>
            </w:r>
          </w:p>
        </w:tc>
        <w:tc>
          <w:tcPr>
            <w:tcW w:w="4032" w:type="dxa"/>
          </w:tcPr>
          <w:p w14:paraId="6723B90A" w14:textId="08A35D47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Des4</w:t>
            </w:r>
          </w:p>
        </w:tc>
        <w:tc>
          <w:tcPr>
            <w:tcW w:w="2016" w:type="dxa"/>
          </w:tcPr>
          <w:p w14:paraId="607E9D88" w14:textId="0F395259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Up4</w:t>
            </w:r>
          </w:p>
        </w:tc>
        <w:tc>
          <w:tcPr>
            <w:tcW w:w="2016" w:type="dxa"/>
          </w:tcPr>
          <w:p w14:paraId="746E4FA2" w14:textId="7B494A19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Tot4</w:t>
            </w:r>
          </w:p>
        </w:tc>
      </w:tr>
      <w:tr w:rsidR="00DB21E5" w:rsidRPr="00DB21E5" w14:paraId="6C5C887B" w14:textId="77777777" w:rsidTr="00C46A36">
        <w:tc>
          <w:tcPr>
            <w:tcW w:w="2016" w:type="dxa"/>
          </w:tcPr>
          <w:p w14:paraId="489A84DE" w14:textId="5A5D1D30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Q5</w:t>
            </w:r>
          </w:p>
        </w:tc>
        <w:tc>
          <w:tcPr>
            <w:tcW w:w="4032" w:type="dxa"/>
          </w:tcPr>
          <w:p w14:paraId="6AE82764" w14:textId="2DD6865B" w:rsidR="00363B0A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Des5</w:t>
            </w:r>
          </w:p>
        </w:tc>
        <w:tc>
          <w:tcPr>
            <w:tcW w:w="2016" w:type="dxa"/>
          </w:tcPr>
          <w:p w14:paraId="673C12FF" w14:textId="42C2120C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Up5</w:t>
            </w:r>
          </w:p>
        </w:tc>
        <w:tc>
          <w:tcPr>
            <w:tcW w:w="2016" w:type="dxa"/>
          </w:tcPr>
          <w:p w14:paraId="06B1C198" w14:textId="0713C8F8" w:rsidR="00363B0A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Tot5</w:t>
            </w:r>
          </w:p>
        </w:tc>
      </w:tr>
      <w:tr w:rsidR="00DB21E5" w:rsidRPr="00DB21E5" w14:paraId="15B21EBC" w14:textId="77777777" w:rsidTr="00C46A36">
        <w:tc>
          <w:tcPr>
            <w:tcW w:w="2016" w:type="dxa"/>
          </w:tcPr>
          <w:p w14:paraId="34ECD397" w14:textId="336E141F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Q6</w:t>
            </w:r>
          </w:p>
        </w:tc>
        <w:tc>
          <w:tcPr>
            <w:tcW w:w="4032" w:type="dxa"/>
          </w:tcPr>
          <w:p w14:paraId="7C7E19E6" w14:textId="3837E663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Des6</w:t>
            </w:r>
          </w:p>
        </w:tc>
        <w:tc>
          <w:tcPr>
            <w:tcW w:w="2016" w:type="dxa"/>
          </w:tcPr>
          <w:p w14:paraId="0CB488CA" w14:textId="3A3F3703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Up6</w:t>
            </w:r>
          </w:p>
        </w:tc>
        <w:tc>
          <w:tcPr>
            <w:tcW w:w="2016" w:type="dxa"/>
          </w:tcPr>
          <w:p w14:paraId="04F06728" w14:textId="426F3888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Tot6</w:t>
            </w:r>
          </w:p>
        </w:tc>
      </w:tr>
      <w:tr w:rsidR="00DB21E5" w:rsidRPr="00DB21E5" w14:paraId="7B1D2A92" w14:textId="77777777" w:rsidTr="00C46A36">
        <w:tc>
          <w:tcPr>
            <w:tcW w:w="2016" w:type="dxa"/>
          </w:tcPr>
          <w:p w14:paraId="6D51C46C" w14:textId="351F0A1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Q7</w:t>
            </w:r>
          </w:p>
        </w:tc>
        <w:tc>
          <w:tcPr>
            <w:tcW w:w="4032" w:type="dxa"/>
          </w:tcPr>
          <w:p w14:paraId="74E950ED" w14:textId="104AF784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Des7</w:t>
            </w:r>
          </w:p>
        </w:tc>
        <w:tc>
          <w:tcPr>
            <w:tcW w:w="2016" w:type="dxa"/>
          </w:tcPr>
          <w:p w14:paraId="35D2914E" w14:textId="58454A3C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Up7</w:t>
            </w:r>
          </w:p>
        </w:tc>
        <w:tc>
          <w:tcPr>
            <w:tcW w:w="2016" w:type="dxa"/>
          </w:tcPr>
          <w:p w14:paraId="6A1D24E4" w14:textId="743676CE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Tot7</w:t>
            </w:r>
          </w:p>
        </w:tc>
      </w:tr>
      <w:tr w:rsidR="00DB21E5" w:rsidRPr="00DB21E5" w14:paraId="7F682627" w14:textId="77777777" w:rsidTr="00C46A36">
        <w:tc>
          <w:tcPr>
            <w:tcW w:w="2016" w:type="dxa"/>
          </w:tcPr>
          <w:p w14:paraId="28F72AE3" w14:textId="5800EBBD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Q8</w:t>
            </w:r>
          </w:p>
        </w:tc>
        <w:tc>
          <w:tcPr>
            <w:tcW w:w="4032" w:type="dxa"/>
          </w:tcPr>
          <w:p w14:paraId="2D350615" w14:textId="33DEB195" w:rsidR="007C1172" w:rsidRPr="00DB21E5" w:rsidRDefault="00DE7BE5" w:rsidP="00C46A36">
            <w:pPr>
              <w:rPr>
                <w:color w:val="auto"/>
              </w:rPr>
            </w:pPr>
            <w:r w:rsidRPr="00DB21E5">
              <w:rPr>
                <w:color w:val="auto"/>
              </w:rPr>
              <w:t>Des8</w:t>
            </w:r>
          </w:p>
        </w:tc>
        <w:tc>
          <w:tcPr>
            <w:tcW w:w="2016" w:type="dxa"/>
          </w:tcPr>
          <w:p w14:paraId="66370F45" w14:textId="5F490E6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Up8</w:t>
            </w:r>
          </w:p>
        </w:tc>
        <w:tc>
          <w:tcPr>
            <w:tcW w:w="2016" w:type="dxa"/>
          </w:tcPr>
          <w:p w14:paraId="6951BA62" w14:textId="7797C161" w:rsidR="007C1172" w:rsidRPr="00DB21E5" w:rsidRDefault="00DE7BE5" w:rsidP="00C46A36">
            <w:pPr>
              <w:jc w:val="right"/>
              <w:rPr>
                <w:color w:val="auto"/>
              </w:rPr>
            </w:pPr>
            <w:r w:rsidRPr="00DB21E5">
              <w:rPr>
                <w:color w:val="auto"/>
              </w:rPr>
              <w:t>Tot8</w:t>
            </w:r>
          </w:p>
        </w:tc>
      </w:tr>
      <w:tr w:rsidR="00DB21E5" w:rsidRPr="00DB21E5" w14:paraId="111E1F73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598C9D3A" w14:textId="0EB6C896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Q9</w:t>
            </w:r>
          </w:p>
        </w:tc>
        <w:tc>
          <w:tcPr>
            <w:tcW w:w="4032" w:type="dxa"/>
          </w:tcPr>
          <w:p w14:paraId="0278AC0A" w14:textId="60C5D26B" w:rsidR="007C1172" w:rsidRPr="00307DF6" w:rsidRDefault="00DE7BE5" w:rsidP="00C46A36">
            <w:pPr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Des9</w:t>
            </w:r>
          </w:p>
        </w:tc>
        <w:tc>
          <w:tcPr>
            <w:tcW w:w="2016" w:type="dxa"/>
          </w:tcPr>
          <w:p w14:paraId="6A6CB9AC" w14:textId="3B350E96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Up9</w:t>
            </w:r>
          </w:p>
        </w:tc>
        <w:tc>
          <w:tcPr>
            <w:tcW w:w="2016" w:type="dxa"/>
          </w:tcPr>
          <w:p w14:paraId="681BE49C" w14:textId="774943B1" w:rsidR="007C1172" w:rsidRPr="00307DF6" w:rsidRDefault="00DE7BE5" w:rsidP="00C46A36">
            <w:pPr>
              <w:jc w:val="right"/>
              <w:rPr>
                <w:color w:val="FFFFFF" w:themeColor="background1"/>
              </w:rPr>
            </w:pPr>
            <w:r w:rsidRPr="00307DF6">
              <w:rPr>
                <w:color w:val="FFFFFF" w:themeColor="background1"/>
              </w:rPr>
              <w:t>Tot9</w:t>
            </w: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DE7BE5" w:rsidRPr="00DE7BE5" w14:paraId="4A7C58C5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sdt>
          <w:sdtPr>
            <w:rPr>
              <w:color w:val="000000" w:themeColor="text1"/>
            </w:rPr>
            <w:id w:val="465547225"/>
            <w:placeholder>
              <w:docPart w:val="CFE117F9C3C740479B4644A39F601D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</w:tcPr>
              <w:p w14:paraId="1E5D9C1C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Subtotal</w:t>
                </w:r>
              </w:p>
            </w:tc>
          </w:sdtContent>
        </w:sdt>
        <w:tc>
          <w:tcPr>
            <w:tcW w:w="2016" w:type="dxa"/>
          </w:tcPr>
          <w:p w14:paraId="083A953F" w14:textId="22436E2D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subt</w:t>
            </w:r>
            <w:proofErr w:type="spellEnd"/>
          </w:p>
        </w:tc>
      </w:tr>
      <w:tr w:rsidR="00DE7BE5" w:rsidRPr="00DE7BE5" w14:paraId="3EA762EF" w14:textId="77777777" w:rsidTr="004A1D7B">
        <w:trPr>
          <w:trHeight w:val="403"/>
        </w:trPr>
        <w:sdt>
          <w:sdtPr>
            <w:rPr>
              <w:color w:val="000000" w:themeColor="text1"/>
            </w:rPr>
            <w:id w:val="635385543"/>
            <w:placeholder>
              <w:docPart w:val="381C05D08EEF43C698F164168261DF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</w:tcPr>
              <w:p w14:paraId="1F6650F7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Sales Tax</w:t>
                </w:r>
              </w:p>
            </w:tc>
          </w:sdtContent>
        </w:sdt>
        <w:tc>
          <w:tcPr>
            <w:tcW w:w="2016" w:type="dxa"/>
          </w:tcPr>
          <w:p w14:paraId="333CCD94" w14:textId="36BC2A1F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salest</w:t>
            </w:r>
            <w:proofErr w:type="spellEnd"/>
          </w:p>
        </w:tc>
      </w:tr>
      <w:tr w:rsidR="00DE7BE5" w:rsidRPr="00DE7BE5" w14:paraId="15A0C656" w14:textId="77777777" w:rsidTr="004A1D7B">
        <w:trPr>
          <w:trHeight w:val="403"/>
        </w:trPr>
        <w:sdt>
          <w:sdtPr>
            <w:rPr>
              <w:color w:val="000000" w:themeColor="text1"/>
            </w:rPr>
            <w:id w:val="532770588"/>
            <w:placeholder>
              <w:docPart w:val="98AD831DCB084C8A8D7092E006AECF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tcBorders>
                  <w:bottom w:val="single" w:sz="4" w:space="0" w:color="A6A6A6" w:themeColor="background1" w:themeShade="A6"/>
                </w:tcBorders>
              </w:tcPr>
              <w:p w14:paraId="368B3F32" w14:textId="77777777" w:rsidR="007C1172" w:rsidRPr="00DE7BE5" w:rsidRDefault="0018376C" w:rsidP="00C46A36">
                <w:pPr>
                  <w:pStyle w:val="Heading1"/>
                  <w:spacing w:before="80" w:after="80"/>
                  <w:outlineLvl w:val="0"/>
                  <w:rPr>
                    <w:color w:val="000000" w:themeColor="text1"/>
                  </w:rPr>
                </w:pPr>
                <w:r w:rsidRPr="00DE7BE5">
                  <w:rPr>
                    <w:color w:val="000000" w:themeColor="text1"/>
                  </w:rPr>
                  <w:t>Shipping &amp; Handling</w:t>
                </w:r>
              </w:p>
            </w:tc>
          </w:sdtContent>
        </w:sdt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14:paraId="170428E0" w14:textId="6DD3A1F6" w:rsidR="007C1172" w:rsidRPr="00DE7BE5" w:rsidRDefault="006237B2" w:rsidP="00C46A36">
            <w:pPr>
              <w:spacing w:before="80" w:after="80"/>
              <w:jc w:val="right"/>
              <w:rPr>
                <w:color w:val="000000" w:themeColor="text1"/>
              </w:rPr>
            </w:pPr>
            <w:r w:rsidRPr="00DE7BE5">
              <w:rPr>
                <w:color w:val="000000" w:themeColor="text1"/>
              </w:rPr>
              <w:t>FREE</w:t>
            </w:r>
          </w:p>
        </w:tc>
      </w:tr>
      <w:tr w:rsidR="00DE7BE5" w:rsidRPr="00DE7BE5" w14:paraId="531A4A37" w14:textId="77777777" w:rsidTr="004A1D7B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5841E" w14:textId="77777777" w:rsidR="007C1172" w:rsidRPr="00DE7BE5" w:rsidRDefault="001F5D33" w:rsidP="00C46A36">
            <w:pPr>
              <w:pStyle w:val="Heading2"/>
              <w:spacing w:before="80" w:after="80"/>
              <w:outlineLvl w:val="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095767089"/>
                <w:placeholder>
                  <w:docPart w:val="CF726433CBAD4792BC27EBB805A0551E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DE7BE5">
                  <w:rPr>
                    <w:color w:val="000000" w:themeColor="text1"/>
                  </w:rPr>
                  <w:t>Total Due By</w:t>
                </w:r>
              </w:sdtContent>
            </w:sdt>
            <w:r w:rsidR="0059455E" w:rsidRPr="00DE7BE5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597175872"/>
                <w:placeholder>
                  <w:docPart w:val="64E54F8F62FA42F5A62D37C7E847A72F"/>
                </w:placeholder>
                <w:temporary/>
                <w:showingPlcHdr/>
                <w15:appearance w15:val="hidden"/>
              </w:sdtPr>
              <w:sdtEndPr/>
              <w:sdtContent>
                <w:r w:rsidR="0059455E" w:rsidRPr="00DE7BE5">
                  <w:rPr>
                    <w:color w:val="000000" w:themeColor="text1"/>
                  </w:rPr>
                  <w:t>Date</w:t>
                </w:r>
              </w:sdtContent>
            </w:sdt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598D" w14:textId="394B3A64" w:rsidR="007C1172" w:rsidRPr="00DE7BE5" w:rsidRDefault="00DE7BE5" w:rsidP="00C46A36">
            <w:pPr>
              <w:spacing w:before="80" w:after="80"/>
              <w:jc w:val="righ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tdbd</w:t>
            </w:r>
            <w:proofErr w:type="spellEnd"/>
          </w:p>
        </w:tc>
      </w:tr>
    </w:tbl>
    <w:p w14:paraId="329E1193" w14:textId="4A055CEF" w:rsidR="004A1D7B" w:rsidRPr="00DE7BE5" w:rsidRDefault="004A1D7B" w:rsidP="004A1D7B">
      <w:pPr>
        <w:pStyle w:val="Closing"/>
        <w:rPr>
          <w:color w:val="000000" w:themeColor="text1"/>
        </w:rPr>
      </w:pPr>
      <w:r w:rsidRPr="00DE7BE5">
        <w:rPr>
          <w:color w:val="000000" w:themeColor="text1"/>
        </w:rPr>
        <w:t>Thank you for your business!</w:t>
      </w:r>
    </w:p>
    <w:p w14:paraId="7514F5F6" w14:textId="77777777" w:rsidR="004A1D7B" w:rsidRPr="00DE7BE5" w:rsidRDefault="004A1D7B" w:rsidP="00A0366B">
      <w:pPr>
        <w:rPr>
          <w:color w:val="000000" w:themeColor="text1"/>
        </w:rPr>
      </w:pPr>
      <w:bookmarkStart w:id="0" w:name="_GoBack"/>
      <w:bookmarkEnd w:id="0"/>
    </w:p>
    <w:sectPr w:rsidR="004A1D7B" w:rsidRPr="00DE7B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DC51" w14:textId="77777777" w:rsidR="001F5D33" w:rsidRDefault="001F5D33">
      <w:pPr>
        <w:spacing w:before="0" w:after="0"/>
      </w:pPr>
      <w:r>
        <w:separator/>
      </w:r>
    </w:p>
  </w:endnote>
  <w:endnote w:type="continuationSeparator" w:id="0">
    <w:p w14:paraId="18850CE2" w14:textId="77777777" w:rsidR="001F5D33" w:rsidRDefault="001F5D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B729" w14:textId="77777777" w:rsidR="00B9405B" w:rsidRDefault="00B94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1212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EFB70" w14:textId="77777777" w:rsidR="00B9405B" w:rsidRDefault="00B94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EB17" w14:textId="77777777" w:rsidR="001F5D33" w:rsidRDefault="001F5D33">
      <w:pPr>
        <w:spacing w:before="0" w:after="0"/>
      </w:pPr>
      <w:r>
        <w:separator/>
      </w:r>
    </w:p>
  </w:footnote>
  <w:footnote w:type="continuationSeparator" w:id="0">
    <w:p w14:paraId="430D1F0F" w14:textId="77777777" w:rsidR="001F5D33" w:rsidRDefault="001F5D3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8BB1" w14:textId="77777777" w:rsidR="00B9405B" w:rsidRDefault="00B94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AAFF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92E1867" wp14:editId="186AEA68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14:paraId="61DE2D58" w14:textId="77777777" w:rsidTr="004A1D7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504A8872" w14:textId="2C335308" w:rsidR="007C1172" w:rsidRDefault="007C44F0">
          <w:r>
            <w:t>Pegasystems</w:t>
          </w:r>
        </w:p>
        <w:p w14:paraId="56615946" w14:textId="4FD9306A" w:rsidR="007C1172" w:rsidRDefault="007C44F0">
          <w:r>
            <w:t>One Rogers Street, Cambridge, MA 02142-1209</w:t>
          </w:r>
        </w:p>
        <w:p w14:paraId="6FAAC6CA" w14:textId="61FC89EA" w:rsidR="007C1172" w:rsidRDefault="00080532" w:rsidP="00914940">
          <w:r w:rsidRPr="00841DD4">
            <w:rPr>
              <w:rStyle w:val="Strong"/>
            </w:rPr>
            <w:t>Phone</w:t>
          </w:r>
          <w:r w:rsidR="00B01A50">
            <w:t xml:space="preserve"> </w:t>
          </w:r>
          <w:r w:rsidR="007C44F0">
            <w:t>+1 (617) 9374-9600</w:t>
          </w:r>
          <w:r w:rsidR="00B01A50">
            <w:t xml:space="preserve">  </w:t>
          </w:r>
        </w:p>
      </w:tc>
      <w:tc>
        <w:tcPr>
          <w:tcW w:w="5047" w:type="dxa"/>
          <w:tcMar>
            <w:right w:w="14" w:type="dxa"/>
          </w:tcMar>
        </w:tcPr>
        <w:p w14:paraId="059936F6" w14:textId="1A2C8D26" w:rsidR="007C1172" w:rsidRPr="009A311C" w:rsidRDefault="007C44F0" w:rsidP="009A311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3A2F9E35" wp14:editId="517C5085">
                <wp:extent cx="980910" cy="67567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ega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955" cy="682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37E68BB" w14:textId="1F46528A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F0"/>
    <w:rsid w:val="00026576"/>
    <w:rsid w:val="00030E49"/>
    <w:rsid w:val="000542B0"/>
    <w:rsid w:val="00054B95"/>
    <w:rsid w:val="000722E5"/>
    <w:rsid w:val="00080532"/>
    <w:rsid w:val="000C09CF"/>
    <w:rsid w:val="0012356E"/>
    <w:rsid w:val="0014169B"/>
    <w:rsid w:val="0016481D"/>
    <w:rsid w:val="00170751"/>
    <w:rsid w:val="0018376C"/>
    <w:rsid w:val="00185B0A"/>
    <w:rsid w:val="001902CB"/>
    <w:rsid w:val="001F5D33"/>
    <w:rsid w:val="002201B0"/>
    <w:rsid w:val="00231275"/>
    <w:rsid w:val="00234309"/>
    <w:rsid w:val="00264191"/>
    <w:rsid w:val="0027603B"/>
    <w:rsid w:val="00285EA2"/>
    <w:rsid w:val="002A3FA6"/>
    <w:rsid w:val="002A56A3"/>
    <w:rsid w:val="002E0CC8"/>
    <w:rsid w:val="002E2D06"/>
    <w:rsid w:val="002F7423"/>
    <w:rsid w:val="00307DF6"/>
    <w:rsid w:val="00312C2A"/>
    <w:rsid w:val="00325978"/>
    <w:rsid w:val="00356F80"/>
    <w:rsid w:val="00363B0A"/>
    <w:rsid w:val="003940BA"/>
    <w:rsid w:val="00395708"/>
    <w:rsid w:val="003B365A"/>
    <w:rsid w:val="003E57E0"/>
    <w:rsid w:val="00412F60"/>
    <w:rsid w:val="00452A2D"/>
    <w:rsid w:val="00467C64"/>
    <w:rsid w:val="00492EA3"/>
    <w:rsid w:val="004A1D7B"/>
    <w:rsid w:val="00504001"/>
    <w:rsid w:val="00583248"/>
    <w:rsid w:val="0059455E"/>
    <w:rsid w:val="005C4EAC"/>
    <w:rsid w:val="005E00BA"/>
    <w:rsid w:val="006125F2"/>
    <w:rsid w:val="00615399"/>
    <w:rsid w:val="006237B2"/>
    <w:rsid w:val="00687787"/>
    <w:rsid w:val="00695CC4"/>
    <w:rsid w:val="006B1BBF"/>
    <w:rsid w:val="007252AA"/>
    <w:rsid w:val="00735848"/>
    <w:rsid w:val="007427F1"/>
    <w:rsid w:val="007C1172"/>
    <w:rsid w:val="007C44F0"/>
    <w:rsid w:val="00804E7E"/>
    <w:rsid w:val="00833969"/>
    <w:rsid w:val="00841DD4"/>
    <w:rsid w:val="008A4092"/>
    <w:rsid w:val="008B0BB0"/>
    <w:rsid w:val="008D2076"/>
    <w:rsid w:val="008F0062"/>
    <w:rsid w:val="008F5387"/>
    <w:rsid w:val="00911721"/>
    <w:rsid w:val="00914940"/>
    <w:rsid w:val="00951E5E"/>
    <w:rsid w:val="0097665D"/>
    <w:rsid w:val="00980178"/>
    <w:rsid w:val="00990262"/>
    <w:rsid w:val="009A311C"/>
    <w:rsid w:val="009B142E"/>
    <w:rsid w:val="00A0366B"/>
    <w:rsid w:val="00A130D0"/>
    <w:rsid w:val="00A157A3"/>
    <w:rsid w:val="00A5384D"/>
    <w:rsid w:val="00A56EDC"/>
    <w:rsid w:val="00A63413"/>
    <w:rsid w:val="00AA2883"/>
    <w:rsid w:val="00AA45DF"/>
    <w:rsid w:val="00AC2B64"/>
    <w:rsid w:val="00AD7BD7"/>
    <w:rsid w:val="00B01A50"/>
    <w:rsid w:val="00B06082"/>
    <w:rsid w:val="00B305DC"/>
    <w:rsid w:val="00B9405B"/>
    <w:rsid w:val="00BA3EC2"/>
    <w:rsid w:val="00BF4BF0"/>
    <w:rsid w:val="00C46A36"/>
    <w:rsid w:val="00C95B93"/>
    <w:rsid w:val="00CC5F6A"/>
    <w:rsid w:val="00D01E16"/>
    <w:rsid w:val="00D12321"/>
    <w:rsid w:val="00D7249E"/>
    <w:rsid w:val="00D93160"/>
    <w:rsid w:val="00DB12D5"/>
    <w:rsid w:val="00DB21E5"/>
    <w:rsid w:val="00DE7BE5"/>
    <w:rsid w:val="00E44D01"/>
    <w:rsid w:val="00E46AB4"/>
    <w:rsid w:val="00E511A1"/>
    <w:rsid w:val="00E54CDB"/>
    <w:rsid w:val="00E56176"/>
    <w:rsid w:val="00E92120"/>
    <w:rsid w:val="00E92918"/>
    <w:rsid w:val="00EC0AB3"/>
    <w:rsid w:val="00F36493"/>
    <w:rsid w:val="00F745DF"/>
    <w:rsid w:val="00FA58CD"/>
    <w:rsid w:val="00FB2138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14C0A"/>
  <w15:chartTrackingRefBased/>
  <w15:docId w15:val="{83D3D3A1-CF49-4624-BB8D-9F37C0E8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36493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CE99A9D1E84FFB8D541D4AB3B18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343A-E47E-43C4-A111-FD332D7CEDBB}"/>
      </w:docPartPr>
      <w:docPartBody>
        <w:p w:rsidR="008C782D" w:rsidRDefault="00086CF1">
          <w:pPr>
            <w:pStyle w:val="F9CE99A9D1E84FFB8D541D4AB3B185B9"/>
          </w:pPr>
          <w:r w:rsidRPr="007427F1">
            <w:t>Quantity</w:t>
          </w:r>
        </w:p>
      </w:docPartBody>
    </w:docPart>
    <w:docPart>
      <w:docPartPr>
        <w:name w:val="7A858AF343DD4270800CFF438EF9F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85F60-0028-4609-BF04-F0E89B799DD4}"/>
      </w:docPartPr>
      <w:docPartBody>
        <w:p w:rsidR="008C782D" w:rsidRDefault="00086CF1">
          <w:pPr>
            <w:pStyle w:val="7A858AF343DD4270800CFF438EF9F843"/>
          </w:pPr>
          <w:r w:rsidRPr="007427F1">
            <w:t>Unit Price</w:t>
          </w:r>
        </w:p>
      </w:docPartBody>
    </w:docPart>
    <w:docPart>
      <w:docPartPr>
        <w:name w:val="44BA0012DE444179974B038A90BC6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05C0A-86C4-4537-BC9E-426108CC15D7}"/>
      </w:docPartPr>
      <w:docPartBody>
        <w:p w:rsidR="008C782D" w:rsidRDefault="00086CF1">
          <w:pPr>
            <w:pStyle w:val="44BA0012DE444179974B038A90BC6E06"/>
          </w:pPr>
          <w:r w:rsidRPr="007427F1">
            <w:t>Total</w:t>
          </w:r>
        </w:p>
      </w:docPartBody>
    </w:docPart>
    <w:docPart>
      <w:docPartPr>
        <w:name w:val="CFE117F9C3C740479B4644A39F60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7BE67-5A62-4A18-BB85-EC0BC8E75B41}"/>
      </w:docPartPr>
      <w:docPartBody>
        <w:p w:rsidR="008C782D" w:rsidRDefault="00086CF1">
          <w:pPr>
            <w:pStyle w:val="CFE117F9C3C740479B4644A39F601DF3"/>
          </w:pPr>
          <w:r w:rsidRPr="007427F1">
            <w:t>Subtotal</w:t>
          </w:r>
        </w:p>
      </w:docPartBody>
    </w:docPart>
    <w:docPart>
      <w:docPartPr>
        <w:name w:val="381C05D08EEF43C698F164168261D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0AAF5-CD85-460C-AE66-D9BA72B15A7F}"/>
      </w:docPartPr>
      <w:docPartBody>
        <w:p w:rsidR="008C782D" w:rsidRDefault="00086CF1">
          <w:pPr>
            <w:pStyle w:val="381C05D08EEF43C698F164168261DF8F"/>
          </w:pPr>
          <w:r w:rsidRPr="007427F1">
            <w:t>Sales Tax</w:t>
          </w:r>
        </w:p>
      </w:docPartBody>
    </w:docPart>
    <w:docPart>
      <w:docPartPr>
        <w:name w:val="98AD831DCB084C8A8D7092E006AE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9178-6185-4A77-BC46-430D55DECA0C}"/>
      </w:docPartPr>
      <w:docPartBody>
        <w:p w:rsidR="008C782D" w:rsidRDefault="00086CF1">
          <w:pPr>
            <w:pStyle w:val="98AD831DCB084C8A8D7092E006AECF4F"/>
          </w:pPr>
          <w:r w:rsidRPr="007427F1">
            <w:t>Shipping &amp; Handling</w:t>
          </w:r>
        </w:p>
      </w:docPartBody>
    </w:docPart>
    <w:docPart>
      <w:docPartPr>
        <w:name w:val="CF726433CBAD4792BC27EBB805A0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6B3E-C165-41C4-A291-5E77AA48CF11}"/>
      </w:docPartPr>
      <w:docPartBody>
        <w:p w:rsidR="008C782D" w:rsidRDefault="00086CF1">
          <w:pPr>
            <w:pStyle w:val="CF726433CBAD4792BC27EBB805A0551E"/>
          </w:pPr>
          <w:r w:rsidRPr="007427F1">
            <w:t>Total Due By</w:t>
          </w:r>
        </w:p>
      </w:docPartBody>
    </w:docPart>
    <w:docPart>
      <w:docPartPr>
        <w:name w:val="64E54F8F62FA42F5A62D37C7E847A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C403-538D-4634-AC27-4B2935F87F8F}"/>
      </w:docPartPr>
      <w:docPartBody>
        <w:p w:rsidR="008C782D" w:rsidRDefault="00086CF1">
          <w:pPr>
            <w:pStyle w:val="64E54F8F62FA42F5A62D37C7E847A72F"/>
          </w:pPr>
          <w:r w:rsidRPr="007427F1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F1"/>
    <w:rsid w:val="00086CF1"/>
    <w:rsid w:val="00243BFC"/>
    <w:rsid w:val="00420AF8"/>
    <w:rsid w:val="004B53B4"/>
    <w:rsid w:val="00823CA3"/>
    <w:rsid w:val="008456C5"/>
    <w:rsid w:val="008678FE"/>
    <w:rsid w:val="008C782D"/>
    <w:rsid w:val="00976483"/>
    <w:rsid w:val="00A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9A26309A0439F8C25EEE2DE89DD02">
    <w:name w:val="2AE9A26309A0439F8C25EEE2DE89DD02"/>
  </w:style>
  <w:style w:type="paragraph" w:customStyle="1" w:styleId="A087814853134C29A8FC7EA0C49320D8">
    <w:name w:val="A087814853134C29A8FC7EA0C49320D8"/>
  </w:style>
  <w:style w:type="paragraph" w:customStyle="1" w:styleId="C3B24647583E4355A9303702800CF9E6">
    <w:name w:val="C3B24647583E4355A9303702800CF9E6"/>
  </w:style>
  <w:style w:type="paragraph" w:customStyle="1" w:styleId="FE6401198F8D466C9A9D0E32D4B86BF8">
    <w:name w:val="FE6401198F8D466C9A9D0E32D4B86BF8"/>
  </w:style>
  <w:style w:type="paragraph" w:customStyle="1" w:styleId="EC1CFEF8C0D647EEA23D19279208D9F1">
    <w:name w:val="EC1CFEF8C0D647EEA23D19279208D9F1"/>
  </w:style>
  <w:style w:type="paragraph" w:customStyle="1" w:styleId="0EB61A8AA5854DE28E65B8B9AEF123B0">
    <w:name w:val="0EB61A8AA5854DE28E65B8B9AEF123B0"/>
  </w:style>
  <w:style w:type="paragraph" w:customStyle="1" w:styleId="F9CE99A9D1E84FFB8D541D4AB3B185B9">
    <w:name w:val="F9CE99A9D1E84FFB8D541D4AB3B185B9"/>
  </w:style>
  <w:style w:type="paragraph" w:customStyle="1" w:styleId="BDDD055BDF7C4730BFF261835952CF15">
    <w:name w:val="BDDD055BDF7C4730BFF261835952CF15"/>
  </w:style>
  <w:style w:type="paragraph" w:customStyle="1" w:styleId="7A858AF343DD4270800CFF438EF9F843">
    <w:name w:val="7A858AF343DD4270800CFF438EF9F843"/>
  </w:style>
  <w:style w:type="paragraph" w:customStyle="1" w:styleId="44BA0012DE444179974B038A90BC6E06">
    <w:name w:val="44BA0012DE444179974B038A90BC6E06"/>
  </w:style>
  <w:style w:type="paragraph" w:customStyle="1" w:styleId="CFE117F9C3C740479B4644A39F601DF3">
    <w:name w:val="CFE117F9C3C740479B4644A39F601DF3"/>
  </w:style>
  <w:style w:type="paragraph" w:customStyle="1" w:styleId="381C05D08EEF43C698F164168261DF8F">
    <w:name w:val="381C05D08EEF43C698F164168261DF8F"/>
  </w:style>
  <w:style w:type="paragraph" w:customStyle="1" w:styleId="98AD831DCB084C8A8D7092E006AECF4F">
    <w:name w:val="98AD831DCB084C8A8D7092E006AECF4F"/>
  </w:style>
  <w:style w:type="paragraph" w:customStyle="1" w:styleId="CF726433CBAD4792BC27EBB805A0551E">
    <w:name w:val="CF726433CBAD4792BC27EBB805A0551E"/>
  </w:style>
  <w:style w:type="paragraph" w:customStyle="1" w:styleId="64E54F8F62FA42F5A62D37C7E847A72F">
    <w:name w:val="64E54F8F62FA42F5A62D37C7E847A7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A007523-3389-44E9-BCC9-72189D42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Beau</dc:creator>
  <cp:keywords/>
  <cp:lastModifiedBy>Beau Hansen</cp:lastModifiedBy>
  <cp:revision>5</cp:revision>
  <dcterms:created xsi:type="dcterms:W3CDTF">2019-01-18T16:17:00Z</dcterms:created>
  <dcterms:modified xsi:type="dcterms:W3CDTF">2019-01-22T06:42:00Z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